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946798941"/>
        <w:placeholder>
          <w:docPart w:val="D1B1F9A3641D51428D9C504211731526"/>
        </w:placeholder>
        <w:temporary/>
        <w:showingPlcHdr/>
        <w15:appearance w15:val="hidden"/>
      </w:sdtPr>
      <w:sdtEndPr/>
      <w:sdtContent>
        <w:p w14:paraId="2E3167C8" w14:textId="77777777" w:rsidR="005A5F98" w:rsidRDefault="00184BC4">
          <w:pPr>
            <w:pStyle w:val="Heading1"/>
          </w:pPr>
          <w:r>
            <w:t>Take Notes</w:t>
          </w:r>
        </w:p>
      </w:sdtContent>
    </w:sdt>
    <w:p w14:paraId="386730D5" w14:textId="77777777" w:rsidR="005A5F98" w:rsidRDefault="001D65BC" w:rsidP="001D65BC">
      <w:pPr>
        <w:pStyle w:val="ListBullet"/>
      </w:pPr>
      <w:r>
        <w:t>Control Panel</w:t>
      </w:r>
    </w:p>
    <w:p w14:paraId="69C938AA" w14:textId="77777777" w:rsidR="00CF3640" w:rsidRDefault="00CF3640" w:rsidP="00CF3640">
      <w:pPr>
        <w:pStyle w:val="ListBullet"/>
        <w:numPr>
          <w:ilvl w:val="1"/>
          <w:numId w:val="3"/>
        </w:numPr>
      </w:pPr>
      <w:r>
        <w:t>Floor assign -&gt; algorithm</w:t>
      </w:r>
    </w:p>
    <w:p w14:paraId="678FB111" w14:textId="77777777" w:rsidR="00CF3640" w:rsidRDefault="00CF3640" w:rsidP="00CF3640">
      <w:pPr>
        <w:pStyle w:val="ListBullet"/>
        <w:numPr>
          <w:ilvl w:val="1"/>
          <w:numId w:val="3"/>
        </w:numPr>
      </w:pPr>
      <w:r>
        <w:t>Monitoring</w:t>
      </w:r>
    </w:p>
    <w:p w14:paraId="0E88B4D1" w14:textId="77777777" w:rsidR="00CF3640" w:rsidRDefault="00CF3640" w:rsidP="00CF3640">
      <w:pPr>
        <w:pStyle w:val="ListBullet"/>
        <w:numPr>
          <w:ilvl w:val="2"/>
          <w:numId w:val="3"/>
        </w:numPr>
      </w:pPr>
      <w:r>
        <w:t>Kiosk status</w:t>
      </w:r>
    </w:p>
    <w:p w14:paraId="2D8D6F06" w14:textId="77777777" w:rsidR="00CF3640" w:rsidRDefault="00CF3640" w:rsidP="00CF3640">
      <w:pPr>
        <w:pStyle w:val="ListBullet"/>
        <w:numPr>
          <w:ilvl w:val="2"/>
          <w:numId w:val="3"/>
        </w:numPr>
      </w:pPr>
      <w:r>
        <w:t>Elevator status</w:t>
      </w:r>
    </w:p>
    <w:p w14:paraId="25E8FC64" w14:textId="77777777" w:rsidR="00CF3640" w:rsidRDefault="00CF3640" w:rsidP="00CF3640">
      <w:pPr>
        <w:pStyle w:val="ListBullet"/>
        <w:numPr>
          <w:ilvl w:val="1"/>
          <w:numId w:val="3"/>
        </w:numPr>
      </w:pPr>
      <w:r>
        <w:t>Launcher / Disabler</w:t>
      </w:r>
    </w:p>
    <w:p w14:paraId="76275F8B" w14:textId="77777777" w:rsidR="00CF3640" w:rsidRDefault="00CF3640" w:rsidP="00CF3640">
      <w:pPr>
        <w:pStyle w:val="ListBullet"/>
        <w:numPr>
          <w:ilvl w:val="2"/>
          <w:numId w:val="3"/>
        </w:numPr>
      </w:pPr>
      <w:r>
        <w:t>Kiosk</w:t>
      </w:r>
    </w:p>
    <w:p w14:paraId="5F8941D1" w14:textId="77777777" w:rsidR="00CF3640" w:rsidRDefault="00CF3640" w:rsidP="00CF3640">
      <w:pPr>
        <w:pStyle w:val="ListBullet"/>
        <w:numPr>
          <w:ilvl w:val="2"/>
          <w:numId w:val="3"/>
        </w:numPr>
      </w:pPr>
      <w:r>
        <w:t>Elevator</w:t>
      </w:r>
    </w:p>
    <w:p w14:paraId="2FAEE58A" w14:textId="77777777" w:rsidR="00CF3640" w:rsidRDefault="00CF3640" w:rsidP="00CF3640">
      <w:pPr>
        <w:pStyle w:val="ListBullet"/>
        <w:numPr>
          <w:ilvl w:val="1"/>
          <w:numId w:val="3"/>
        </w:numPr>
      </w:pPr>
      <w:r>
        <w:t>Signal sender</w:t>
      </w:r>
    </w:p>
    <w:p w14:paraId="63A8A736" w14:textId="77777777" w:rsidR="00CF3640" w:rsidRDefault="00CF3640" w:rsidP="00CF3640">
      <w:pPr>
        <w:pStyle w:val="ListBullet"/>
        <w:numPr>
          <w:ilvl w:val="2"/>
          <w:numId w:val="3"/>
        </w:numPr>
      </w:pPr>
      <w:r>
        <w:t>Send assigned floor</w:t>
      </w:r>
    </w:p>
    <w:p w14:paraId="5823B8C7" w14:textId="77777777" w:rsidR="00CF3640" w:rsidRDefault="00CF3640" w:rsidP="00CF3640">
      <w:pPr>
        <w:pStyle w:val="ListBullet"/>
        <w:numPr>
          <w:ilvl w:val="2"/>
          <w:numId w:val="3"/>
        </w:numPr>
      </w:pPr>
      <w:r>
        <w:t>Send launcher/disabler signal</w:t>
      </w:r>
    </w:p>
    <w:p w14:paraId="6D74954A" w14:textId="77777777" w:rsidR="00CF3640" w:rsidRDefault="00CF3640" w:rsidP="00CF3640">
      <w:pPr>
        <w:pStyle w:val="ListBullet"/>
        <w:numPr>
          <w:ilvl w:val="2"/>
          <w:numId w:val="3"/>
        </w:numPr>
      </w:pPr>
      <w:r>
        <w:t>Device info request from DB</w:t>
      </w:r>
    </w:p>
    <w:p w14:paraId="2C902069" w14:textId="77777777" w:rsidR="00CF3640" w:rsidRDefault="00CF3640" w:rsidP="00CF3640">
      <w:pPr>
        <w:pStyle w:val="ListBullet"/>
        <w:numPr>
          <w:ilvl w:val="1"/>
          <w:numId w:val="3"/>
        </w:numPr>
      </w:pPr>
      <w:r>
        <w:t>Signal receiver</w:t>
      </w:r>
    </w:p>
    <w:p w14:paraId="30381E9B" w14:textId="77777777" w:rsidR="00CF3640" w:rsidRDefault="00CF3640" w:rsidP="00CF3640">
      <w:pPr>
        <w:pStyle w:val="ListBullet"/>
        <w:numPr>
          <w:ilvl w:val="2"/>
          <w:numId w:val="3"/>
        </w:numPr>
      </w:pPr>
      <w:r>
        <w:t>Elevator status</w:t>
      </w:r>
    </w:p>
    <w:p w14:paraId="73FAFE91" w14:textId="77777777" w:rsidR="00CF3640" w:rsidRDefault="00CF3640" w:rsidP="00CF3640">
      <w:pPr>
        <w:pStyle w:val="ListBullet"/>
        <w:numPr>
          <w:ilvl w:val="2"/>
          <w:numId w:val="3"/>
        </w:numPr>
      </w:pPr>
      <w:r>
        <w:t>Kiosk status</w:t>
      </w:r>
    </w:p>
    <w:p w14:paraId="7F04EDD8" w14:textId="77777777" w:rsidR="00CF3640" w:rsidRDefault="00CF3640" w:rsidP="00CF3640">
      <w:pPr>
        <w:pStyle w:val="ListBullet"/>
        <w:numPr>
          <w:ilvl w:val="2"/>
          <w:numId w:val="3"/>
        </w:numPr>
      </w:pPr>
      <w:r>
        <w:t>Device information</w:t>
      </w:r>
      <w:bookmarkStart w:id="0" w:name="_GoBack"/>
      <w:bookmarkEnd w:id="0"/>
    </w:p>
    <w:p w14:paraId="7B256A55" w14:textId="77777777" w:rsidR="00CF3640" w:rsidRDefault="00CF3640" w:rsidP="00CF3640">
      <w:pPr>
        <w:pStyle w:val="ListBullet"/>
        <w:numPr>
          <w:ilvl w:val="2"/>
          <w:numId w:val="3"/>
        </w:numPr>
      </w:pPr>
      <w:r>
        <w:t>RFID information</w:t>
      </w:r>
    </w:p>
    <w:p w14:paraId="656D2A40" w14:textId="77777777" w:rsidR="001D65BC" w:rsidRDefault="001D65BC" w:rsidP="001D65BC">
      <w:pPr>
        <w:pStyle w:val="ListBullet"/>
      </w:pPr>
      <w:r>
        <w:t>Admin Panel</w:t>
      </w:r>
    </w:p>
    <w:p w14:paraId="27FABE54" w14:textId="77777777" w:rsidR="001D65BC" w:rsidRDefault="001D65BC" w:rsidP="001D65BC">
      <w:pPr>
        <w:pStyle w:val="ListBullet"/>
        <w:numPr>
          <w:ilvl w:val="1"/>
          <w:numId w:val="3"/>
        </w:numPr>
      </w:pPr>
      <w:r>
        <w:t>Authorization</w:t>
      </w:r>
    </w:p>
    <w:p w14:paraId="596477A1" w14:textId="77777777" w:rsidR="001D65BC" w:rsidRDefault="001D65BC" w:rsidP="001D65BC">
      <w:pPr>
        <w:pStyle w:val="ListBullet"/>
        <w:numPr>
          <w:ilvl w:val="2"/>
          <w:numId w:val="3"/>
        </w:numPr>
      </w:pPr>
      <w:r>
        <w:t>Create</w:t>
      </w:r>
    </w:p>
    <w:p w14:paraId="7E4E3087" w14:textId="77777777" w:rsidR="001D65BC" w:rsidRDefault="001D65BC" w:rsidP="001D65BC">
      <w:pPr>
        <w:pStyle w:val="ListBullet"/>
        <w:numPr>
          <w:ilvl w:val="2"/>
          <w:numId w:val="3"/>
        </w:numPr>
      </w:pPr>
      <w:r>
        <w:t>Delete</w:t>
      </w:r>
    </w:p>
    <w:p w14:paraId="18A8B178" w14:textId="77777777" w:rsidR="001D65BC" w:rsidRDefault="001D65BC" w:rsidP="001D65BC">
      <w:pPr>
        <w:pStyle w:val="ListBullet"/>
        <w:numPr>
          <w:ilvl w:val="2"/>
          <w:numId w:val="3"/>
        </w:numPr>
      </w:pPr>
      <w:r>
        <w:t>Modify</w:t>
      </w:r>
    </w:p>
    <w:p w14:paraId="1AACF6FA" w14:textId="77777777" w:rsidR="001D65BC" w:rsidRDefault="001D65BC" w:rsidP="001D65BC">
      <w:pPr>
        <w:pStyle w:val="ListBullet"/>
        <w:numPr>
          <w:ilvl w:val="3"/>
          <w:numId w:val="3"/>
        </w:numPr>
      </w:pPr>
      <w:r>
        <w:lastRenderedPageBreak/>
        <w:t>Grant “</w:t>
      </w:r>
      <w:proofErr w:type="spellStart"/>
      <w:r>
        <w:t>I”th</w:t>
      </w:r>
      <w:proofErr w:type="spellEnd"/>
      <w:r>
        <w:t xml:space="preserve"> floor to all users</w:t>
      </w:r>
    </w:p>
    <w:p w14:paraId="788B9900" w14:textId="77777777" w:rsidR="001D65BC" w:rsidRDefault="001D65BC" w:rsidP="001D65BC">
      <w:pPr>
        <w:pStyle w:val="ListBullet"/>
        <w:numPr>
          <w:ilvl w:val="3"/>
          <w:numId w:val="3"/>
        </w:numPr>
      </w:pPr>
      <w:r>
        <w:t>Disapprove “</w:t>
      </w:r>
      <w:proofErr w:type="spellStart"/>
      <w:r>
        <w:t>I”th</w:t>
      </w:r>
      <w:proofErr w:type="spellEnd"/>
      <w:r>
        <w:t xml:space="preserve"> floor from all users</w:t>
      </w:r>
    </w:p>
    <w:p w14:paraId="1E79A072" w14:textId="77777777" w:rsidR="001D65BC" w:rsidRDefault="001D65BC" w:rsidP="001D65BC">
      <w:pPr>
        <w:pStyle w:val="ListBullet"/>
        <w:numPr>
          <w:ilvl w:val="3"/>
          <w:numId w:val="3"/>
        </w:numPr>
      </w:pPr>
      <w:r>
        <w:t>Modify personal information</w:t>
      </w:r>
    </w:p>
    <w:p w14:paraId="3B0CEA3D" w14:textId="77777777" w:rsidR="001D65BC" w:rsidRDefault="001D65BC" w:rsidP="001D65BC">
      <w:pPr>
        <w:pStyle w:val="ListBullet"/>
      </w:pPr>
      <w:r>
        <w:t>Database</w:t>
      </w:r>
    </w:p>
    <w:p w14:paraId="7983022B" w14:textId="77777777" w:rsidR="001D65BC" w:rsidRDefault="001D65BC" w:rsidP="001D65BC">
      <w:pPr>
        <w:pStyle w:val="ListBullet"/>
        <w:numPr>
          <w:ilvl w:val="1"/>
          <w:numId w:val="3"/>
        </w:numPr>
      </w:pPr>
      <w:r>
        <w:t>RFID card data</w:t>
      </w:r>
    </w:p>
    <w:p w14:paraId="31F72DEC" w14:textId="77777777" w:rsidR="001D65BC" w:rsidRDefault="001D65BC" w:rsidP="001D65BC">
      <w:pPr>
        <w:pStyle w:val="ListBullet"/>
        <w:numPr>
          <w:ilvl w:val="1"/>
          <w:numId w:val="3"/>
        </w:numPr>
      </w:pPr>
      <w:r>
        <w:t>Elevator information</w:t>
      </w:r>
    </w:p>
    <w:p w14:paraId="72A98BC6" w14:textId="77777777" w:rsidR="001D65BC" w:rsidRDefault="001D65BC" w:rsidP="001D65BC">
      <w:pPr>
        <w:pStyle w:val="ListBullet"/>
        <w:numPr>
          <w:ilvl w:val="1"/>
          <w:numId w:val="3"/>
        </w:numPr>
      </w:pPr>
      <w:r>
        <w:t>Kiosk information</w:t>
      </w:r>
    </w:p>
    <w:p w14:paraId="6D643159" w14:textId="77777777" w:rsidR="001D65BC" w:rsidRDefault="001D65BC" w:rsidP="001D65BC">
      <w:pPr>
        <w:pStyle w:val="ListBullet"/>
        <w:numPr>
          <w:ilvl w:val="1"/>
          <w:numId w:val="3"/>
        </w:numPr>
      </w:pPr>
      <w:r>
        <w:t>Building information</w:t>
      </w:r>
    </w:p>
    <w:p w14:paraId="37C61E71" w14:textId="77777777" w:rsidR="005A5F98" w:rsidRDefault="001D65BC" w:rsidP="001D65BC">
      <w:pPr>
        <w:pStyle w:val="ListBullet"/>
      </w:pPr>
      <w:r>
        <w:t>User-Interface</w:t>
      </w:r>
    </w:p>
    <w:p w14:paraId="468A994F" w14:textId="77777777" w:rsidR="001D65BC" w:rsidRDefault="001D65BC" w:rsidP="001D65BC">
      <w:pPr>
        <w:pStyle w:val="ListBullet"/>
        <w:numPr>
          <w:ilvl w:val="1"/>
          <w:numId w:val="3"/>
        </w:numPr>
      </w:pPr>
      <w:r>
        <w:t>Layout</w:t>
      </w:r>
    </w:p>
    <w:p w14:paraId="4E2857BF" w14:textId="77777777" w:rsidR="001D65BC" w:rsidRDefault="001D65BC" w:rsidP="001D65BC">
      <w:pPr>
        <w:pStyle w:val="ListBullet"/>
        <w:numPr>
          <w:ilvl w:val="2"/>
          <w:numId w:val="3"/>
        </w:numPr>
      </w:pPr>
      <w:r>
        <w:t>Server</w:t>
      </w:r>
    </w:p>
    <w:p w14:paraId="7CBB1160" w14:textId="77777777" w:rsidR="001D65BC" w:rsidRDefault="001D65BC" w:rsidP="001D65BC">
      <w:pPr>
        <w:pStyle w:val="ListBullet"/>
        <w:numPr>
          <w:ilvl w:val="3"/>
          <w:numId w:val="3"/>
        </w:numPr>
      </w:pPr>
      <w:r>
        <w:t>Control Panel</w:t>
      </w:r>
    </w:p>
    <w:p w14:paraId="2F968BA8" w14:textId="77777777" w:rsidR="001D65BC" w:rsidRDefault="001D65BC" w:rsidP="001D65BC">
      <w:pPr>
        <w:pStyle w:val="ListBullet"/>
        <w:numPr>
          <w:ilvl w:val="3"/>
          <w:numId w:val="3"/>
        </w:numPr>
      </w:pPr>
      <w:r>
        <w:t>Admin Panel</w:t>
      </w:r>
    </w:p>
    <w:p w14:paraId="3D788891" w14:textId="77777777" w:rsidR="001D65BC" w:rsidRDefault="001D65BC" w:rsidP="001D65BC">
      <w:pPr>
        <w:pStyle w:val="ListBullet"/>
        <w:numPr>
          <w:ilvl w:val="2"/>
          <w:numId w:val="3"/>
        </w:numPr>
      </w:pPr>
      <w:r>
        <w:t>Client</w:t>
      </w:r>
    </w:p>
    <w:p w14:paraId="541C0907" w14:textId="77777777" w:rsidR="001D65BC" w:rsidRDefault="001D65BC" w:rsidP="001D65BC">
      <w:pPr>
        <w:pStyle w:val="ListBullet"/>
        <w:numPr>
          <w:ilvl w:val="3"/>
          <w:numId w:val="3"/>
        </w:numPr>
      </w:pPr>
      <w:r>
        <w:t>Kiosk interface</w:t>
      </w:r>
    </w:p>
    <w:p w14:paraId="52933007" w14:textId="77777777" w:rsidR="001D65BC" w:rsidRDefault="001D65BC" w:rsidP="001D65BC">
      <w:pPr>
        <w:pStyle w:val="ListBullet"/>
        <w:numPr>
          <w:ilvl w:val="3"/>
          <w:numId w:val="3"/>
        </w:numPr>
      </w:pPr>
      <w:r>
        <w:t>Kiosk with simulated RFID</w:t>
      </w:r>
    </w:p>
    <w:p w14:paraId="73A65841" w14:textId="77777777" w:rsidR="001D65BC" w:rsidRDefault="001D65BC" w:rsidP="001D65BC">
      <w:pPr>
        <w:pStyle w:val="ListBullet"/>
      </w:pPr>
      <w:r>
        <w:t>Elevator</w:t>
      </w:r>
    </w:p>
    <w:p w14:paraId="4F949C0A" w14:textId="77777777" w:rsidR="001D65BC" w:rsidRDefault="001D65BC" w:rsidP="001D65BC">
      <w:pPr>
        <w:pStyle w:val="ListBullet"/>
        <w:numPr>
          <w:ilvl w:val="1"/>
          <w:numId w:val="3"/>
        </w:numPr>
      </w:pPr>
      <w:r>
        <w:t>Open/Close door</w:t>
      </w:r>
    </w:p>
    <w:p w14:paraId="1333112A" w14:textId="77777777" w:rsidR="001D65BC" w:rsidRDefault="001D65BC" w:rsidP="001D65BC">
      <w:pPr>
        <w:pStyle w:val="ListBullet"/>
        <w:numPr>
          <w:ilvl w:val="2"/>
          <w:numId w:val="3"/>
        </w:numPr>
      </w:pPr>
      <w:r>
        <w:t>Time count</w:t>
      </w:r>
    </w:p>
    <w:p w14:paraId="29263075" w14:textId="77777777" w:rsidR="001D65BC" w:rsidRDefault="001D65BC" w:rsidP="001D65BC">
      <w:pPr>
        <w:pStyle w:val="ListBullet"/>
        <w:numPr>
          <w:ilvl w:val="1"/>
          <w:numId w:val="3"/>
        </w:numPr>
      </w:pPr>
      <w:r>
        <w:t>Count weight</w:t>
      </w:r>
    </w:p>
    <w:p w14:paraId="391DB4D2" w14:textId="77777777" w:rsidR="001D65BC" w:rsidRDefault="001D65BC" w:rsidP="001D65BC">
      <w:pPr>
        <w:pStyle w:val="ListBullet"/>
        <w:numPr>
          <w:ilvl w:val="2"/>
          <w:numId w:val="3"/>
        </w:numPr>
      </w:pPr>
      <w:r>
        <w:t>Alarm + count</w:t>
      </w:r>
    </w:p>
    <w:p w14:paraId="43AEBE98" w14:textId="77777777" w:rsidR="001D65BC" w:rsidRDefault="001D65BC" w:rsidP="001D65BC">
      <w:pPr>
        <w:pStyle w:val="ListBullet"/>
        <w:numPr>
          <w:ilvl w:val="1"/>
          <w:numId w:val="3"/>
        </w:numPr>
      </w:pPr>
      <w:r>
        <w:t>Signal receiver</w:t>
      </w:r>
    </w:p>
    <w:p w14:paraId="21D2B30C" w14:textId="77777777" w:rsidR="001D65BC" w:rsidRDefault="001D65BC" w:rsidP="001D65BC">
      <w:pPr>
        <w:pStyle w:val="ListBullet"/>
        <w:numPr>
          <w:ilvl w:val="2"/>
          <w:numId w:val="3"/>
        </w:numPr>
      </w:pPr>
      <w:r>
        <w:t>Destination</w:t>
      </w:r>
    </w:p>
    <w:p w14:paraId="2B2BA76E" w14:textId="77777777" w:rsidR="001D65BC" w:rsidRDefault="001D65BC" w:rsidP="001D65BC">
      <w:pPr>
        <w:pStyle w:val="ListBullet"/>
        <w:numPr>
          <w:ilvl w:val="2"/>
          <w:numId w:val="3"/>
        </w:numPr>
      </w:pPr>
      <w:r>
        <w:t>Enable/disable</w:t>
      </w:r>
    </w:p>
    <w:p w14:paraId="44C2F928" w14:textId="77777777" w:rsidR="001D65BC" w:rsidRDefault="001D65BC" w:rsidP="001D65BC">
      <w:pPr>
        <w:pStyle w:val="ListBullet"/>
        <w:numPr>
          <w:ilvl w:val="1"/>
          <w:numId w:val="3"/>
        </w:numPr>
      </w:pPr>
      <w:r>
        <w:t>Signal sender</w:t>
      </w:r>
    </w:p>
    <w:p w14:paraId="06DD5757" w14:textId="77777777" w:rsidR="001D65BC" w:rsidRDefault="001D65BC" w:rsidP="001D65BC">
      <w:pPr>
        <w:pStyle w:val="ListBullet"/>
        <w:numPr>
          <w:ilvl w:val="2"/>
          <w:numId w:val="3"/>
        </w:numPr>
      </w:pPr>
      <w:r>
        <w:lastRenderedPageBreak/>
        <w:t>Weight</w:t>
      </w:r>
    </w:p>
    <w:p w14:paraId="746C55FB" w14:textId="77777777" w:rsidR="001D65BC" w:rsidRDefault="001D65BC" w:rsidP="001D65BC">
      <w:pPr>
        <w:pStyle w:val="ListBullet"/>
        <w:numPr>
          <w:ilvl w:val="2"/>
          <w:numId w:val="3"/>
        </w:numPr>
      </w:pPr>
      <w:r>
        <w:t>Direction</w:t>
      </w:r>
    </w:p>
    <w:p w14:paraId="7B2B72EB" w14:textId="77777777" w:rsidR="001D65BC" w:rsidRDefault="001D65BC" w:rsidP="001D65BC">
      <w:pPr>
        <w:pStyle w:val="ListBullet"/>
        <w:numPr>
          <w:ilvl w:val="2"/>
          <w:numId w:val="3"/>
        </w:numPr>
      </w:pPr>
      <w:r>
        <w:t>Door status</w:t>
      </w:r>
    </w:p>
    <w:p w14:paraId="4CE4A193" w14:textId="77777777" w:rsidR="001D65BC" w:rsidRDefault="001D65BC" w:rsidP="001D65BC">
      <w:pPr>
        <w:pStyle w:val="ListBullet"/>
        <w:numPr>
          <w:ilvl w:val="2"/>
          <w:numId w:val="3"/>
        </w:numPr>
      </w:pPr>
      <w:r>
        <w:t>Position</w:t>
      </w:r>
    </w:p>
    <w:p w14:paraId="7A175625" w14:textId="77777777" w:rsidR="001D65BC" w:rsidRDefault="001D65BC" w:rsidP="001D65BC">
      <w:pPr>
        <w:pStyle w:val="ListBullet"/>
      </w:pPr>
      <w:r>
        <w:t>Kiosk</w:t>
      </w:r>
    </w:p>
    <w:p w14:paraId="6C50D029" w14:textId="77777777" w:rsidR="001D65BC" w:rsidRDefault="001D65BC" w:rsidP="001D65BC">
      <w:pPr>
        <w:pStyle w:val="ListBullet"/>
        <w:numPr>
          <w:ilvl w:val="1"/>
          <w:numId w:val="3"/>
        </w:numPr>
      </w:pPr>
      <w:r>
        <w:t>Signal receiver</w:t>
      </w:r>
    </w:p>
    <w:p w14:paraId="734EA582" w14:textId="77777777" w:rsidR="001D65BC" w:rsidRDefault="001D65BC" w:rsidP="001D65BC">
      <w:pPr>
        <w:pStyle w:val="ListBullet"/>
        <w:numPr>
          <w:ilvl w:val="2"/>
          <w:numId w:val="3"/>
        </w:numPr>
      </w:pPr>
      <w:r>
        <w:t>Enable / disable</w:t>
      </w:r>
    </w:p>
    <w:p w14:paraId="2B306CBB" w14:textId="77777777" w:rsidR="001D65BC" w:rsidRDefault="001D65BC" w:rsidP="001D65BC">
      <w:pPr>
        <w:pStyle w:val="ListBullet"/>
        <w:numPr>
          <w:ilvl w:val="2"/>
          <w:numId w:val="3"/>
        </w:numPr>
      </w:pPr>
      <w:r>
        <w:t>Assigned lift information</w:t>
      </w:r>
    </w:p>
    <w:p w14:paraId="7BC80930" w14:textId="77777777" w:rsidR="001D65BC" w:rsidRDefault="001D65BC" w:rsidP="001D65BC">
      <w:pPr>
        <w:pStyle w:val="ListBullet"/>
        <w:numPr>
          <w:ilvl w:val="2"/>
          <w:numId w:val="3"/>
        </w:numPr>
      </w:pPr>
      <w:r>
        <w:t>Input feedback</w:t>
      </w:r>
    </w:p>
    <w:p w14:paraId="44156CAD" w14:textId="77777777" w:rsidR="001D65BC" w:rsidRDefault="001D65BC" w:rsidP="001D65BC">
      <w:pPr>
        <w:pStyle w:val="ListBullet"/>
        <w:numPr>
          <w:ilvl w:val="1"/>
          <w:numId w:val="3"/>
        </w:numPr>
      </w:pPr>
      <w:r>
        <w:t>Signal sender</w:t>
      </w:r>
    </w:p>
    <w:p w14:paraId="04F6F49B" w14:textId="77777777" w:rsidR="001D65BC" w:rsidRDefault="001D65BC" w:rsidP="001D65BC">
      <w:pPr>
        <w:pStyle w:val="ListBullet"/>
        <w:numPr>
          <w:ilvl w:val="2"/>
          <w:numId w:val="3"/>
        </w:numPr>
      </w:pPr>
      <w:r>
        <w:t>RFID information</w:t>
      </w:r>
    </w:p>
    <w:p w14:paraId="111283ED" w14:textId="77777777" w:rsidR="001D65BC" w:rsidRDefault="001D65BC" w:rsidP="001D65BC">
      <w:pPr>
        <w:pStyle w:val="ListBullet"/>
        <w:numPr>
          <w:ilvl w:val="2"/>
          <w:numId w:val="3"/>
        </w:numPr>
      </w:pPr>
      <w:r>
        <w:t>Input from keypad</w:t>
      </w:r>
    </w:p>
    <w:p w14:paraId="0E5BD59F" w14:textId="77777777" w:rsidR="001D65BC" w:rsidRDefault="001D65BC" w:rsidP="001D65BC">
      <w:pPr>
        <w:pStyle w:val="ListBullet"/>
        <w:numPr>
          <w:ilvl w:val="1"/>
          <w:numId w:val="3"/>
        </w:numPr>
      </w:pPr>
      <w:r>
        <w:t>Keypad</w:t>
      </w:r>
    </w:p>
    <w:p w14:paraId="741EE2EA" w14:textId="77777777" w:rsidR="001D65BC" w:rsidRDefault="001D65BC" w:rsidP="001D65BC">
      <w:pPr>
        <w:pStyle w:val="ListBullet"/>
        <w:numPr>
          <w:ilvl w:val="2"/>
          <w:numId w:val="3"/>
        </w:numPr>
      </w:pPr>
      <w:r>
        <w:t>Allow input</w:t>
      </w:r>
    </w:p>
    <w:p w14:paraId="5FF42703" w14:textId="77777777" w:rsidR="001D65BC" w:rsidRDefault="001D65BC" w:rsidP="001D65BC">
      <w:pPr>
        <w:pStyle w:val="ListBullet"/>
        <w:numPr>
          <w:ilvl w:val="1"/>
          <w:numId w:val="3"/>
        </w:numPr>
      </w:pPr>
      <w:r>
        <w:t>RFID scanner</w:t>
      </w:r>
    </w:p>
    <w:p w14:paraId="34898F9B" w14:textId="77777777" w:rsidR="001D65BC" w:rsidRDefault="001D65BC" w:rsidP="001D65BC">
      <w:pPr>
        <w:pStyle w:val="ListBullet"/>
        <w:numPr>
          <w:ilvl w:val="2"/>
          <w:numId w:val="3"/>
        </w:numPr>
      </w:pPr>
      <w:r>
        <w:t>Allow input</w:t>
      </w:r>
    </w:p>
    <w:sectPr w:rsidR="001D65BC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25B3C6" w14:textId="77777777" w:rsidR="00184BC4" w:rsidRDefault="00184BC4">
      <w:r>
        <w:separator/>
      </w:r>
    </w:p>
    <w:p w14:paraId="0D6E8761" w14:textId="77777777" w:rsidR="00184BC4" w:rsidRDefault="00184BC4"/>
  </w:endnote>
  <w:endnote w:type="continuationSeparator" w:id="0">
    <w:p w14:paraId="5BBBBC6C" w14:textId="77777777" w:rsidR="00184BC4" w:rsidRDefault="00184BC4">
      <w:r>
        <w:continuationSeparator/>
      </w:r>
    </w:p>
    <w:p w14:paraId="4C3854D9" w14:textId="77777777" w:rsidR="00184BC4" w:rsidRDefault="00184BC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B00797" w14:textId="77777777" w:rsidR="005A5F98" w:rsidRDefault="00184BC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068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D79A58" w14:textId="77777777" w:rsidR="00184BC4" w:rsidRDefault="00184BC4">
      <w:r>
        <w:separator/>
      </w:r>
    </w:p>
    <w:p w14:paraId="1C4916EF" w14:textId="77777777" w:rsidR="00184BC4" w:rsidRDefault="00184BC4"/>
  </w:footnote>
  <w:footnote w:type="continuationSeparator" w:id="0">
    <w:p w14:paraId="470CD1D2" w14:textId="77777777" w:rsidR="00184BC4" w:rsidRDefault="00184BC4">
      <w:r>
        <w:continuationSeparator/>
      </w:r>
    </w:p>
    <w:p w14:paraId="51DA480B" w14:textId="77777777" w:rsidR="00184BC4" w:rsidRDefault="00184BC4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5BC"/>
    <w:rsid w:val="00184BC4"/>
    <w:rsid w:val="001D65BC"/>
    <w:rsid w:val="005A5F98"/>
    <w:rsid w:val="00A40681"/>
    <w:rsid w:val="00CF3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139BE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Kitten/Library/Containers/com.microsoft.Word/Data/Library/Caches/TM10002086/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1B1F9A3641D51428D9C504211731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811A4E-08A6-1944-A058-12AD743D38F1}"/>
      </w:docPartPr>
      <w:docPartBody>
        <w:p w:rsidR="00000000" w:rsidRDefault="001B5237">
          <w:pPr>
            <w:pStyle w:val="D1B1F9A3641D51428D9C504211731526"/>
          </w:pPr>
          <w:r>
            <w:t>Take Notes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237"/>
    <w:rsid w:val="001B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B1F9A3641D51428D9C504211731526">
    <w:name w:val="D1B1F9A3641D51428D9C504211731526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val="en-US" w:eastAsia="ja-JP"/>
    </w:rPr>
  </w:style>
  <w:style w:type="paragraph" w:customStyle="1" w:styleId="039F3F79DFAB554DB21D01FA7A2915DC">
    <w:name w:val="039F3F79DFAB554DB21D01FA7A2915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36</TotalTime>
  <Pages>3</Pages>
  <Words>143</Words>
  <Characters>821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2016-11-20T05:35:00Z</dcterms:created>
  <dcterms:modified xsi:type="dcterms:W3CDTF">2016-11-23T05:49:00Z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